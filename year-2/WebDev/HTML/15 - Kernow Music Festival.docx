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28C7" w14:textId="5FD7BEA7" w:rsidR="001273C1" w:rsidRDefault="00090EAD">
      <w:pPr>
        <w:pStyle w:val="Title"/>
      </w:pPr>
      <w:sdt>
        <w:sdtPr>
          <w:alias w:val="Enter your company name:"/>
          <w:tag w:val="Enter your company name:"/>
          <w:id w:val="1501239775"/>
          <w:placeholder>
            <w:docPart w:val="158605F9B3A44AA98E053FE28E2AE7C5"/>
          </w:placeholder>
          <w:dataBinding w:prefixMappings="xmlns:ns0='http://schemas.openxmlformats.org/officeDocument/2006/extended-properties' " w:xpath="/ns0:Properties[1]/ns0:Company[1]" w:storeItemID="{6668398D-A668-4E3E-A5EB-62B293D839F1}"/>
          <w15:appearance w15:val="hidden"/>
          <w:text w:multiLine="1"/>
        </w:sdtPr>
        <w:sdtEndPr/>
        <w:sdtContent>
          <w:r w:rsidR="00FB1B32">
            <w:t>Kernow</w:t>
          </w:r>
          <w:r w:rsidR="006D33A0">
            <w:t xml:space="preserve"> Music Festival</w:t>
          </w:r>
        </w:sdtContent>
      </w:sdt>
      <w:r w:rsidR="00C16778">
        <w:br/>
      </w:r>
      <w:r w:rsidR="006D33A0">
        <w:t>Website</w:t>
      </w:r>
    </w:p>
    <w:p w14:paraId="16CF546E" w14:textId="7AF53D3F" w:rsidR="001273C1" w:rsidRDefault="006D33A0">
      <w:pPr>
        <w:pStyle w:val="Subtitle"/>
      </w:pPr>
      <w:r>
        <w:t xml:space="preserve">Mini-Project </w:t>
      </w:r>
    </w:p>
    <w:p w14:paraId="6330F80A" w14:textId="77777777" w:rsidR="001273C1" w:rsidRDefault="001273C1" w:rsidP="00F9769D"/>
    <w:p w14:paraId="68A87D15" w14:textId="77777777" w:rsidR="001273C1" w:rsidRDefault="00090EAD">
      <w:pPr>
        <w:pStyle w:val="Heading1"/>
      </w:pPr>
      <w:sdt>
        <w:sdtPr>
          <w:alias w:val="Overview:"/>
          <w:tag w:val="Overview:"/>
          <w:id w:val="-1324508684"/>
          <w:placeholder>
            <w:docPart w:val="53A0B35EBE7D4BC1A3AAED54FD350B8B"/>
          </w:placeholder>
          <w:temporary/>
          <w:showingPlcHdr/>
          <w15:appearance w15:val="hidden"/>
        </w:sdtPr>
        <w:sdtEndPr/>
        <w:sdtContent>
          <w:r w:rsidR="00386778">
            <w:t>Overview</w:t>
          </w:r>
        </w:sdtContent>
      </w:sdt>
    </w:p>
    <w:p w14:paraId="1E8307AE" w14:textId="77777777" w:rsidR="001273C1" w:rsidRDefault="001273C1">
      <w:pPr>
        <w:pStyle w:val="NoSpacing"/>
      </w:pPr>
    </w:p>
    <w:p w14:paraId="07F8AA13" w14:textId="014B7440" w:rsidR="00F81D41" w:rsidRPr="006D33A0" w:rsidRDefault="00090EAD">
      <w:pPr>
        <w:rPr>
          <w:sz w:val="22"/>
          <w:szCs w:val="22"/>
        </w:rPr>
      </w:pPr>
      <w:sdt>
        <w:sdtPr>
          <w:rPr>
            <w:sz w:val="22"/>
            <w:szCs w:val="22"/>
          </w:rPr>
          <w:alias w:val="Your Company name:"/>
          <w:tag w:val="Your Company name:"/>
          <w:id w:val="-1319412129"/>
          <w:placeholder>
            <w:docPart w:val="49F8A6C342FA472DB9A1F31C96A838AD"/>
          </w:placeholder>
          <w:dataBinding w:prefixMappings="xmlns:ns0='http://schemas.openxmlformats.org/officeDocument/2006/extended-properties' " w:xpath="/ns0:Properties[1]/ns0:Company[1]" w:storeItemID="{6668398D-A668-4E3E-A5EB-62B293D839F1}"/>
          <w15:appearance w15:val="hidden"/>
          <w:text/>
        </w:sdtPr>
        <w:sdtEndPr/>
        <w:sdtContent>
          <w:r w:rsidR="00FB1B32">
            <w:rPr>
              <w:sz w:val="22"/>
              <w:szCs w:val="22"/>
            </w:rPr>
            <w:t>Kernow Music Festival</w:t>
          </w:r>
        </w:sdtContent>
      </w:sdt>
      <w:r w:rsidR="00C16778" w:rsidRPr="006D33A0">
        <w:rPr>
          <w:sz w:val="22"/>
          <w:szCs w:val="22"/>
        </w:rPr>
        <w:t xml:space="preserve"> </w:t>
      </w:r>
      <w:r w:rsidR="006D33A0" w:rsidRPr="006D33A0">
        <w:rPr>
          <w:sz w:val="22"/>
          <w:szCs w:val="22"/>
        </w:rPr>
        <w:t xml:space="preserve">is a new </w:t>
      </w:r>
      <w:r w:rsidR="006D33A0">
        <w:rPr>
          <w:sz w:val="22"/>
          <w:szCs w:val="22"/>
        </w:rPr>
        <w:t xml:space="preserve">eco-friendly </w:t>
      </w:r>
      <w:r w:rsidR="006D33A0" w:rsidRPr="006D33A0">
        <w:rPr>
          <w:sz w:val="22"/>
          <w:szCs w:val="22"/>
        </w:rPr>
        <w:t>festival initiative designed to rival Boardmasters and the Great Estate as the biggest and best live music event this side of the Tamar! Starting in the summer of 2022, its up to you to build a website to advertise this festival and all it has to offer</w:t>
      </w:r>
      <w:r w:rsidR="006D33A0">
        <w:rPr>
          <w:sz w:val="22"/>
          <w:szCs w:val="22"/>
        </w:rPr>
        <w:t>.</w:t>
      </w:r>
    </w:p>
    <w:p w14:paraId="25E5C501" w14:textId="77777777" w:rsidR="001273C1" w:rsidRDefault="00090EAD">
      <w:pPr>
        <w:pStyle w:val="Heading2"/>
      </w:pPr>
      <w:sdt>
        <w:sdtPr>
          <w:alias w:val="The Objective:"/>
          <w:tag w:val="The Objective:"/>
          <w:id w:val="-75594084"/>
          <w:placeholder>
            <w:docPart w:val="4EA143D1B21C47788277503031EEECCC"/>
          </w:placeholder>
          <w:temporary/>
          <w:showingPlcHdr/>
          <w15:appearance w15:val="hidden"/>
        </w:sdtPr>
        <w:sdtEndPr/>
        <w:sdtContent>
          <w:r w:rsidR="00386778">
            <w:t>The Objective</w:t>
          </w:r>
        </w:sdtContent>
      </w:sdt>
    </w:p>
    <w:p w14:paraId="48645429" w14:textId="77777777" w:rsidR="001273C1" w:rsidRDefault="001273C1">
      <w:pPr>
        <w:pStyle w:val="NoSpacing"/>
      </w:pPr>
    </w:p>
    <w:p w14:paraId="7C6A4423" w14:textId="6CDB12C0" w:rsidR="00FB1B32" w:rsidRDefault="00FB1B32">
      <w:pPr>
        <w:pStyle w:val="ListBullet"/>
      </w:pPr>
      <w:r>
        <w:t xml:space="preserve">Create a research report </w:t>
      </w:r>
      <w:r w:rsidR="006348F1">
        <w:t xml:space="preserve">that covers </w:t>
      </w:r>
      <w:r w:rsidR="00565CEC">
        <w:t>variety of music festival websites</w:t>
      </w:r>
    </w:p>
    <w:p w14:paraId="2B6B3F05" w14:textId="244A4BD6" w:rsidR="00BE22FD" w:rsidRDefault="00BE22FD" w:rsidP="00BE22FD">
      <w:pPr>
        <w:pStyle w:val="ListBullet"/>
        <w:numPr>
          <w:ilvl w:val="1"/>
          <w:numId w:val="2"/>
        </w:numPr>
      </w:pPr>
      <w:r>
        <w:t>How are bands and events presented</w:t>
      </w:r>
    </w:p>
    <w:p w14:paraId="514C129A" w14:textId="76828F21" w:rsidR="00BE22FD" w:rsidRDefault="00BE22FD" w:rsidP="00BE22FD">
      <w:pPr>
        <w:pStyle w:val="ListBullet"/>
        <w:numPr>
          <w:ilvl w:val="1"/>
          <w:numId w:val="2"/>
        </w:numPr>
      </w:pPr>
      <w:r>
        <w:t>How do you book tickets</w:t>
      </w:r>
    </w:p>
    <w:p w14:paraId="09B9DCA7" w14:textId="1202D35A" w:rsidR="00F81D41" w:rsidRDefault="00F81D41" w:rsidP="00BE22FD">
      <w:pPr>
        <w:pStyle w:val="ListBullet"/>
        <w:numPr>
          <w:ilvl w:val="1"/>
          <w:numId w:val="2"/>
        </w:numPr>
      </w:pPr>
      <w:r>
        <w:t>How do you know where to go, where to park and where to stay</w:t>
      </w:r>
    </w:p>
    <w:p w14:paraId="4BFD74F2" w14:textId="2156077F" w:rsidR="001273C1" w:rsidRDefault="006D33A0">
      <w:pPr>
        <w:pStyle w:val="ListBullet"/>
      </w:pPr>
      <w:r>
        <w:t>Create a dynamic and professional website</w:t>
      </w:r>
    </w:p>
    <w:p w14:paraId="5A97F305" w14:textId="30216362" w:rsidR="006D33A0" w:rsidRDefault="006D33A0" w:rsidP="006D33A0">
      <w:pPr>
        <w:pStyle w:val="ListBullet"/>
      </w:pPr>
      <w:r>
        <w:t xml:space="preserve">Advertise a must-see music line up </w:t>
      </w:r>
    </w:p>
    <w:p w14:paraId="0BEE6745" w14:textId="5104A5F1" w:rsidR="006D33A0" w:rsidRDefault="009B28FC" w:rsidP="006D33A0">
      <w:pPr>
        <w:pStyle w:val="ListBullet"/>
      </w:pPr>
      <w:r>
        <w:t>Include audio/video clips of the artists due to perform</w:t>
      </w:r>
    </w:p>
    <w:p w14:paraId="3A5EFC8C" w14:textId="7E6D456A" w:rsidR="009B28FC" w:rsidRDefault="009B28FC" w:rsidP="006D33A0">
      <w:pPr>
        <w:pStyle w:val="ListBullet"/>
      </w:pPr>
      <w:r>
        <w:t xml:space="preserve">Add a contact page where users can be added to an early-bird ticket list. </w:t>
      </w:r>
    </w:p>
    <w:p w14:paraId="410CF50F" w14:textId="14DA7F3F" w:rsidR="009B28FC" w:rsidRDefault="009B28FC" w:rsidP="006D33A0">
      <w:pPr>
        <w:pStyle w:val="ListBullet"/>
      </w:pPr>
      <w:r>
        <w:t xml:space="preserve">Include reference to the eco-friendly aspect of the festival </w:t>
      </w:r>
    </w:p>
    <w:p w14:paraId="65CAF538" w14:textId="1776D318" w:rsidR="009B28FC" w:rsidRDefault="009B28FC" w:rsidP="009B28FC">
      <w:pPr>
        <w:pStyle w:val="ListBullet"/>
        <w:numPr>
          <w:ilvl w:val="0"/>
          <w:numId w:val="0"/>
        </w:numPr>
        <w:ind w:left="144"/>
      </w:pPr>
    </w:p>
    <w:p w14:paraId="18547F37" w14:textId="7CA131D3" w:rsidR="009B28FC" w:rsidRDefault="009B28FC" w:rsidP="009B28FC">
      <w:pPr>
        <w:pStyle w:val="ListBullet"/>
        <w:numPr>
          <w:ilvl w:val="0"/>
          <w:numId w:val="0"/>
        </w:numPr>
        <w:ind w:left="144"/>
      </w:pPr>
    </w:p>
    <w:p w14:paraId="0DBB633E" w14:textId="74317B96" w:rsidR="009B28FC" w:rsidRDefault="009B28FC" w:rsidP="009B045B">
      <w:pPr>
        <w:pStyle w:val="Heading2"/>
      </w:pPr>
      <w:r w:rsidRPr="00A4464D">
        <w:rPr>
          <w:color w:val="FF0000"/>
        </w:rPr>
        <w:t xml:space="preserve">Due </w:t>
      </w:r>
      <w:r w:rsidR="009B045B">
        <w:rPr>
          <w:color w:val="FF0000"/>
        </w:rPr>
        <w:t>TO BE DETERMINED</w:t>
      </w:r>
    </w:p>
    <w:sectPr w:rsidR="009B28FC">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2AD3A" w14:textId="77777777" w:rsidR="006D33A0" w:rsidRDefault="006D33A0">
      <w:pPr>
        <w:spacing w:after="0" w:line="240" w:lineRule="auto"/>
      </w:pPr>
      <w:r>
        <w:separator/>
      </w:r>
    </w:p>
  </w:endnote>
  <w:endnote w:type="continuationSeparator" w:id="0">
    <w:p w14:paraId="04B36EEC" w14:textId="77777777" w:rsidR="006D33A0" w:rsidRDefault="006D3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6DE0B"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CBA11" w14:textId="77777777" w:rsidR="006D33A0" w:rsidRDefault="006D33A0">
      <w:pPr>
        <w:spacing w:after="0" w:line="240" w:lineRule="auto"/>
      </w:pPr>
      <w:r>
        <w:separator/>
      </w:r>
    </w:p>
  </w:footnote>
  <w:footnote w:type="continuationSeparator" w:id="0">
    <w:p w14:paraId="3743B2D5" w14:textId="77777777" w:rsidR="006D33A0" w:rsidRDefault="006D3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0"/>
  </w:num>
  <w:num w:numId="3">
    <w:abstractNumId w:val="10"/>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A0"/>
    <w:rsid w:val="000322BF"/>
    <w:rsid w:val="00090EAD"/>
    <w:rsid w:val="000C6A97"/>
    <w:rsid w:val="000E697B"/>
    <w:rsid w:val="00117948"/>
    <w:rsid w:val="001238BC"/>
    <w:rsid w:val="001273C1"/>
    <w:rsid w:val="002129B0"/>
    <w:rsid w:val="00295C0C"/>
    <w:rsid w:val="002A04F7"/>
    <w:rsid w:val="002E52EE"/>
    <w:rsid w:val="003262F3"/>
    <w:rsid w:val="00346FDE"/>
    <w:rsid w:val="00386778"/>
    <w:rsid w:val="004B5850"/>
    <w:rsid w:val="004E5035"/>
    <w:rsid w:val="004F5C8E"/>
    <w:rsid w:val="00517215"/>
    <w:rsid w:val="00545041"/>
    <w:rsid w:val="00565CEC"/>
    <w:rsid w:val="00590B0E"/>
    <w:rsid w:val="006348F1"/>
    <w:rsid w:val="006C5ECB"/>
    <w:rsid w:val="006D33A0"/>
    <w:rsid w:val="0071603F"/>
    <w:rsid w:val="00741991"/>
    <w:rsid w:val="0076017A"/>
    <w:rsid w:val="00805667"/>
    <w:rsid w:val="0088175F"/>
    <w:rsid w:val="008961F2"/>
    <w:rsid w:val="008F0E66"/>
    <w:rsid w:val="008F4E62"/>
    <w:rsid w:val="00987BCC"/>
    <w:rsid w:val="009A3E0F"/>
    <w:rsid w:val="009B045B"/>
    <w:rsid w:val="009B28FC"/>
    <w:rsid w:val="009B5D53"/>
    <w:rsid w:val="00A4464D"/>
    <w:rsid w:val="00A97CC8"/>
    <w:rsid w:val="00AA4E06"/>
    <w:rsid w:val="00AA528E"/>
    <w:rsid w:val="00AB131D"/>
    <w:rsid w:val="00AF452C"/>
    <w:rsid w:val="00B0209E"/>
    <w:rsid w:val="00B13AE2"/>
    <w:rsid w:val="00BC617C"/>
    <w:rsid w:val="00BE22FD"/>
    <w:rsid w:val="00BE3CD6"/>
    <w:rsid w:val="00C16778"/>
    <w:rsid w:val="00CC4E29"/>
    <w:rsid w:val="00CC612B"/>
    <w:rsid w:val="00D31D4F"/>
    <w:rsid w:val="00DD3056"/>
    <w:rsid w:val="00EA06FB"/>
    <w:rsid w:val="00F42EAE"/>
    <w:rsid w:val="00F535B0"/>
    <w:rsid w:val="00F81D41"/>
    <w:rsid w:val="00F9769D"/>
    <w:rsid w:val="00FB1B32"/>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66DE4F"/>
  <w15:chartTrackingRefBased/>
  <w15:docId w15:val="{A85E78B9-A505-4710-9AC4-C47A3904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3A0"/>
    <w:rPr>
      <w:sz w:val="24"/>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omij\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8605F9B3A44AA98E053FE28E2AE7C5"/>
        <w:category>
          <w:name w:val="General"/>
          <w:gallery w:val="placeholder"/>
        </w:category>
        <w:types>
          <w:type w:val="bbPlcHdr"/>
        </w:types>
        <w:behaviors>
          <w:behavior w:val="content"/>
        </w:behaviors>
        <w:guid w:val="{AEB1527E-4984-496E-8676-43F9058B8BDA}"/>
      </w:docPartPr>
      <w:docPartBody>
        <w:p w:rsidR="00E46A30" w:rsidRDefault="004E368E">
          <w:pPr>
            <w:pStyle w:val="158605F9B3A44AA98E053FE28E2AE7C5"/>
          </w:pPr>
          <w:r>
            <w:t>Your Company</w:t>
          </w:r>
        </w:p>
      </w:docPartBody>
    </w:docPart>
    <w:docPart>
      <w:docPartPr>
        <w:name w:val="53A0B35EBE7D4BC1A3AAED54FD350B8B"/>
        <w:category>
          <w:name w:val="General"/>
          <w:gallery w:val="placeholder"/>
        </w:category>
        <w:types>
          <w:type w:val="bbPlcHdr"/>
        </w:types>
        <w:behaviors>
          <w:behavior w:val="content"/>
        </w:behaviors>
        <w:guid w:val="{CC1DA817-A6FF-4A5A-BC80-671E258D443C}"/>
      </w:docPartPr>
      <w:docPartBody>
        <w:p w:rsidR="00E46A30" w:rsidRDefault="004E368E">
          <w:pPr>
            <w:pStyle w:val="53A0B35EBE7D4BC1A3AAED54FD350B8B"/>
          </w:pPr>
          <w:r>
            <w:t>Overview</w:t>
          </w:r>
        </w:p>
      </w:docPartBody>
    </w:docPart>
    <w:docPart>
      <w:docPartPr>
        <w:name w:val="49F8A6C342FA472DB9A1F31C96A838AD"/>
        <w:category>
          <w:name w:val="General"/>
          <w:gallery w:val="placeholder"/>
        </w:category>
        <w:types>
          <w:type w:val="bbPlcHdr"/>
        </w:types>
        <w:behaviors>
          <w:behavior w:val="content"/>
        </w:behaviors>
        <w:guid w:val="{AF7AE035-0F48-4BF1-8E87-38830D575C86}"/>
      </w:docPartPr>
      <w:docPartBody>
        <w:p w:rsidR="00E46A30" w:rsidRDefault="004E368E">
          <w:pPr>
            <w:pStyle w:val="49F8A6C342FA472DB9A1F31C96A838AD"/>
          </w:pPr>
          <w:r>
            <w:rPr>
              <w:rStyle w:val="PlaceholderText"/>
            </w:rPr>
            <w:t>Your Company</w:t>
          </w:r>
        </w:p>
      </w:docPartBody>
    </w:docPart>
    <w:docPart>
      <w:docPartPr>
        <w:name w:val="4EA143D1B21C47788277503031EEECCC"/>
        <w:category>
          <w:name w:val="General"/>
          <w:gallery w:val="placeholder"/>
        </w:category>
        <w:types>
          <w:type w:val="bbPlcHdr"/>
        </w:types>
        <w:behaviors>
          <w:behavior w:val="content"/>
        </w:behaviors>
        <w:guid w:val="{E9103848-1B9B-4F8C-930C-19A4CC536404}"/>
      </w:docPartPr>
      <w:docPartBody>
        <w:p w:rsidR="00E46A30" w:rsidRDefault="004E368E">
          <w:pPr>
            <w:pStyle w:val="4EA143D1B21C47788277503031EEECCC"/>
          </w:pPr>
          <w:r>
            <w:t>The 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8E"/>
    <w:rsid w:val="004E368E"/>
    <w:rsid w:val="00E46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8605F9B3A44AA98E053FE28E2AE7C5">
    <w:name w:val="158605F9B3A44AA98E053FE28E2AE7C5"/>
  </w:style>
  <w:style w:type="paragraph" w:customStyle="1" w:styleId="53A0B35EBE7D4BC1A3AAED54FD350B8B">
    <w:name w:val="53A0B35EBE7D4BC1A3AAED54FD350B8B"/>
  </w:style>
  <w:style w:type="character" w:styleId="PlaceholderText">
    <w:name w:val="Placeholder Text"/>
    <w:basedOn w:val="DefaultParagraphFont"/>
    <w:uiPriority w:val="99"/>
    <w:semiHidden/>
    <w:rPr>
      <w:color w:val="595959" w:themeColor="text1" w:themeTint="A6"/>
    </w:rPr>
  </w:style>
  <w:style w:type="paragraph" w:customStyle="1" w:styleId="49F8A6C342FA472DB9A1F31C96A838AD">
    <w:name w:val="49F8A6C342FA472DB9A1F31C96A838AD"/>
  </w:style>
  <w:style w:type="paragraph" w:customStyle="1" w:styleId="4EA143D1B21C47788277503031EEECCC">
    <w:name w:val="4EA143D1B21C47788277503031EEECCC"/>
  </w:style>
  <w:style w:type="character" w:styleId="Strong">
    <w:name w:val="Strong"/>
    <w:basedOn w:val="DefaultParagraphFont"/>
    <w:uiPriority w:val="22"/>
    <w:unhideWhenUsed/>
    <w:qFormat/>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Services proposal (Business Blue design).dotx</Template>
  <TotalTime>0</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Kernow Music Festival</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naomij</dc:creator>
  <cp:lastModifiedBy>John Glazebrook</cp:lastModifiedBy>
  <cp:revision>10</cp:revision>
  <dcterms:created xsi:type="dcterms:W3CDTF">2021-10-11T14:57:00Z</dcterms:created>
  <dcterms:modified xsi:type="dcterms:W3CDTF">2021-11-15T09:27:00Z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